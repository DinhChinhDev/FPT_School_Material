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23CFE6A4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7B487148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7BD16D96" wp14:editId="2C66151F">
                  <wp:extent cx="1540631" cy="585470"/>
                  <wp:effectExtent l="0" t="0" r="2540" b="508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5"/>
                          <a:stretch/>
                        </pic:blipFill>
                        <pic:spPr bwMode="auto">
                          <a:xfrm>
                            <a:off x="0" y="0"/>
                            <a:ext cx="154063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252EE080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12676665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79CFF306" w14:textId="77777777" w:rsidR="00095522" w:rsidRDefault="00AC3449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     </w:t>
      </w:r>
      <w:r w:rsidR="00F432FE"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39AB1807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73C59F47" w14:textId="33F03DF7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135C99">
        <w:rPr>
          <w:rFonts w:ascii="Arial" w:hAnsi="Arial" w:cs="Arial"/>
          <w:i/>
          <w:sz w:val="21"/>
          <w:szCs w:val="21"/>
        </w:rPr>
        <w:t xml:space="preserve"> </w:t>
      </w:r>
      <w:r w:rsidR="00F432FE">
        <w:rPr>
          <w:rFonts w:ascii="Arial" w:hAnsi="Arial" w:cs="Arial"/>
          <w:i/>
          <w:sz w:val="21"/>
          <w:szCs w:val="21"/>
        </w:rPr>
        <w:t xml:space="preserve"> </w:t>
      </w:r>
      <w:r w:rsidR="0036122D">
        <w:rPr>
          <w:rFonts w:ascii="Arial" w:hAnsi="Arial" w:cs="Arial"/>
          <w:i/>
          <w:sz w:val="21"/>
          <w:szCs w:val="21"/>
        </w:rPr>
        <w:t>Lập trình Ứng dụng Đa nền tảng nâng cao với .NET</w:t>
      </w:r>
      <w:r w:rsidR="0036122D">
        <w:rPr>
          <w:rFonts w:ascii="Arial" w:hAnsi="Arial" w:cs="Arial"/>
          <w:color w:val="000000"/>
          <w:sz w:val="18"/>
          <w:szCs w:val="18"/>
        </w:rPr>
        <w:br/>
      </w:r>
      <w:r w:rsidR="0036122D" w:rsidRPr="006B2E45">
        <w:rPr>
          <w:rFonts w:ascii="Arial" w:hAnsi="Arial" w:cs="Arial"/>
          <w:color w:val="000000"/>
          <w:sz w:val="18"/>
          <w:szCs w:val="18"/>
        </w:rPr>
        <w:t>Advanced Cross-Platform Application Programming With .NET</w:t>
      </w:r>
    </w:p>
    <w:p w14:paraId="7F7C65B8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625738A8" w14:textId="1E224CD7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6E3C3B">
        <w:rPr>
          <w:rFonts w:ascii="Arial" w:hAnsi="Arial" w:cs="Arial"/>
          <w:b/>
          <w:sz w:val="21"/>
          <w:szCs w:val="21"/>
        </w:rPr>
        <w:t>Fall</w:t>
      </w:r>
      <w:r w:rsidR="001B2C44">
        <w:rPr>
          <w:rFonts w:ascii="Arial" w:hAnsi="Arial" w:cs="Arial"/>
          <w:b/>
          <w:sz w:val="21"/>
          <w:szCs w:val="21"/>
        </w:rPr>
        <w:t xml:space="preserve"> 2024 </w:t>
      </w:r>
      <w:r w:rsidR="001B2C44"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1B2C44">
        <w:rPr>
          <w:rFonts w:ascii="Arial" w:hAnsi="Arial" w:cs="Arial"/>
          <w:b/>
          <w:sz w:val="21"/>
          <w:szCs w:val="21"/>
        </w:rPr>
        <w:t>0</w:t>
      </w:r>
      <w:r w:rsidR="004B1472">
        <w:rPr>
          <w:rFonts w:ascii="Arial" w:hAnsi="Arial" w:cs="Arial"/>
          <w:b/>
          <w:sz w:val="21"/>
          <w:szCs w:val="21"/>
        </w:rPr>
        <w:t>4</w:t>
      </w:r>
      <w:r w:rsidR="001B2C44">
        <w:rPr>
          <w:rFonts w:ascii="Arial" w:hAnsi="Arial" w:cs="Arial"/>
          <w:b/>
          <w:sz w:val="21"/>
          <w:szCs w:val="21"/>
        </w:rPr>
        <w:t>/0</w:t>
      </w:r>
      <w:r w:rsidR="00F50581">
        <w:rPr>
          <w:rFonts w:ascii="Arial" w:hAnsi="Arial" w:cs="Arial"/>
          <w:b/>
          <w:sz w:val="21"/>
          <w:szCs w:val="21"/>
        </w:rPr>
        <w:t>9</w:t>
      </w:r>
      <w:r w:rsidR="001B2C44">
        <w:rPr>
          <w:rFonts w:ascii="Arial" w:hAnsi="Arial" w:cs="Arial"/>
          <w:b/>
          <w:sz w:val="21"/>
          <w:szCs w:val="21"/>
        </w:rPr>
        <w:t>/2024 đến 2</w:t>
      </w:r>
      <w:r w:rsidR="004B1472">
        <w:rPr>
          <w:rFonts w:ascii="Arial" w:hAnsi="Arial" w:cs="Arial"/>
          <w:b/>
          <w:sz w:val="21"/>
          <w:szCs w:val="21"/>
        </w:rPr>
        <w:t>4</w:t>
      </w:r>
      <w:r w:rsidR="001B2C44">
        <w:rPr>
          <w:rFonts w:ascii="Arial" w:hAnsi="Arial" w:cs="Arial"/>
          <w:b/>
          <w:sz w:val="21"/>
          <w:szCs w:val="21"/>
        </w:rPr>
        <w:t>/</w:t>
      </w:r>
      <w:r w:rsidR="004B1472">
        <w:rPr>
          <w:rFonts w:ascii="Arial" w:hAnsi="Arial" w:cs="Arial"/>
          <w:b/>
          <w:sz w:val="21"/>
          <w:szCs w:val="21"/>
        </w:rPr>
        <w:t>11</w:t>
      </w:r>
      <w:r w:rsidR="001B2C44">
        <w:rPr>
          <w:rFonts w:ascii="Arial" w:hAnsi="Arial" w:cs="Arial"/>
          <w:b/>
          <w:sz w:val="21"/>
          <w:szCs w:val="21"/>
        </w:rPr>
        <w:t>/2024</w:t>
      </w:r>
    </w:p>
    <w:p w14:paraId="472565C3" w14:textId="7777777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 w:rsidR="0010211B">
        <w:rPr>
          <w:rFonts w:ascii="Arial" w:hAnsi="Arial" w:cs="Arial"/>
          <w:i/>
          <w:sz w:val="21"/>
          <w:szCs w:val="21"/>
        </w:rPr>
        <w:t>…from………</w:t>
      </w:r>
      <w:r w:rsidR="00155788" w:rsidRPr="0010211B">
        <w:rPr>
          <w:rFonts w:ascii="Arial" w:hAnsi="Arial" w:cs="Arial"/>
          <w:i/>
          <w:sz w:val="21"/>
          <w:szCs w:val="21"/>
        </w:rPr>
        <w:t>to…</w:t>
      </w:r>
      <w:r w:rsidR="0010211B">
        <w:rPr>
          <w:rFonts w:ascii="Arial" w:hAnsi="Arial" w:cs="Arial"/>
          <w:i/>
          <w:sz w:val="21"/>
          <w:szCs w:val="21"/>
        </w:rPr>
        <w:t>…</w:t>
      </w:r>
    </w:p>
    <w:p w14:paraId="00BDD6CA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0DE5BAE8" w14:textId="77E1DEF7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36122D">
        <w:rPr>
          <w:rFonts w:ascii="Arial" w:hAnsi="Arial" w:cs="Arial"/>
          <w:i/>
          <w:sz w:val="21"/>
          <w:szCs w:val="21"/>
        </w:rPr>
        <w:t>2</w:t>
      </w:r>
    </w:p>
    <w:p w14:paraId="4140209D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542FED34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 xml:space="preserve">&lt;nêu tên, link syllabus triển khai trên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4DABD508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54187862" w14:textId="0DF62736" w:rsidR="00E9302C" w:rsidRPr="0010211B" w:rsidRDefault="001B2C44" w:rsidP="001B2C44">
      <w:r>
        <w:t xml:space="preserve">PRN221- </w:t>
      </w:r>
      <w:hyperlink r:id="rId12" w:history="1">
        <w:r w:rsidRPr="00CC6409">
          <w:rPr>
            <w:rStyle w:val="Hyperlink"/>
          </w:rPr>
          <w:t>https://flm.fpt.edu.vn/gui/role/teacher/SyllabusDetails?sylID=11069</w:t>
        </w:r>
      </w:hyperlink>
      <w:r>
        <w:t xml:space="preserve"> </w:t>
      </w:r>
    </w:p>
    <w:p w14:paraId="49CF37B2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7BB7FA0C" w14:textId="77777777" w:rsidTr="00BD6EC6">
        <w:tc>
          <w:tcPr>
            <w:tcW w:w="624" w:type="dxa"/>
            <w:shd w:val="clear" w:color="auto" w:fill="F2F2F2"/>
          </w:tcPr>
          <w:p w14:paraId="2D987750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4D26151F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49053707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681CEF8B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391E85D5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63010A27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39EF68D6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3095BE72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1B2C44" w:rsidRPr="0010211B" w14:paraId="521D18AC" w14:textId="77777777" w:rsidTr="00A430E6">
        <w:tc>
          <w:tcPr>
            <w:tcW w:w="624" w:type="dxa"/>
            <w:shd w:val="clear" w:color="auto" w:fill="auto"/>
          </w:tcPr>
          <w:p w14:paraId="5C008802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B6E9310" w14:textId="72C2B104" w:rsidR="001B2C44" w:rsidRDefault="001B2C44" w:rsidP="001B2C44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 w:rsidRPr="006E00AB">
              <w:rPr>
                <w:rFonts w:ascii="Calibri" w:hAnsi="Calibri" w:cs="Calibri"/>
                <w:sz w:val="22"/>
                <w:szCs w:val="22"/>
              </w:rPr>
              <w:t>SE17</w:t>
            </w:r>
            <w:r w:rsidR="004B1472">
              <w:rPr>
                <w:rFonts w:ascii="Calibri" w:hAnsi="Calibri" w:cs="Calibri"/>
                <w:sz w:val="22"/>
                <w:szCs w:val="22"/>
              </w:rPr>
              <w:t>C</w:t>
            </w:r>
            <w:r w:rsidRPr="006E00AB">
              <w:rPr>
                <w:rFonts w:ascii="Calibri" w:hAnsi="Calibri" w:cs="Calibri"/>
                <w:sz w:val="22"/>
                <w:szCs w:val="22"/>
              </w:rPr>
              <w:t>0</w:t>
            </w:r>
            <w:r w:rsidR="004B1472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Lê Thiện Nhật Quang</w:t>
            </w:r>
          </w:p>
        </w:tc>
        <w:tc>
          <w:tcPr>
            <w:tcW w:w="624" w:type="dxa"/>
            <w:shd w:val="clear" w:color="auto" w:fill="auto"/>
          </w:tcPr>
          <w:p w14:paraId="7C0C9A96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0A935B2A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B2C44" w:rsidRPr="0010211B" w14:paraId="1471E465" w14:textId="77777777" w:rsidTr="00A430E6">
        <w:tc>
          <w:tcPr>
            <w:tcW w:w="624" w:type="dxa"/>
            <w:shd w:val="clear" w:color="auto" w:fill="auto"/>
          </w:tcPr>
          <w:p w14:paraId="41486416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1348586" w14:textId="596237D8" w:rsidR="001B2C44" w:rsidRDefault="001B2C44" w:rsidP="001B2C44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 w:rsidRPr="006E00AB">
              <w:rPr>
                <w:rFonts w:ascii="Calibri" w:hAnsi="Calibri" w:cs="Calibri"/>
                <w:sz w:val="22"/>
                <w:szCs w:val="22"/>
              </w:rPr>
              <w:t>SE17</w:t>
            </w:r>
            <w:r w:rsidR="004B1472">
              <w:rPr>
                <w:rFonts w:ascii="Calibri" w:hAnsi="Calibri" w:cs="Calibri"/>
                <w:sz w:val="22"/>
                <w:szCs w:val="22"/>
              </w:rPr>
              <w:t>C</w:t>
            </w:r>
            <w:r w:rsidRPr="006E00AB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2 – Lê Thiện Nhật Quang</w:t>
            </w:r>
          </w:p>
        </w:tc>
        <w:tc>
          <w:tcPr>
            <w:tcW w:w="624" w:type="dxa"/>
            <w:shd w:val="clear" w:color="auto" w:fill="auto"/>
          </w:tcPr>
          <w:p w14:paraId="26F31DE1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57CDFD0E" w14:textId="77777777" w:rsidR="001B2C44" w:rsidRPr="0010211B" w:rsidRDefault="001B2C44" w:rsidP="001B2C44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620CF79F" w14:textId="77777777" w:rsidTr="00A430E6">
        <w:tc>
          <w:tcPr>
            <w:tcW w:w="624" w:type="dxa"/>
            <w:shd w:val="clear" w:color="auto" w:fill="auto"/>
          </w:tcPr>
          <w:p w14:paraId="7053B627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67FF09A" w14:textId="77777777" w:rsidR="00645E17" w:rsidRDefault="00645E17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053E164C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39EA06A0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684844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44D25DE5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55690171" w14:textId="77777777" w:rsidR="006D6E73" w:rsidRPr="0010211B" w:rsidRDefault="00524DFC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693DDB"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3D3833BA" w14:textId="77777777" w:rsidTr="00BD6EC6">
        <w:tc>
          <w:tcPr>
            <w:tcW w:w="624" w:type="dxa"/>
            <w:shd w:val="clear" w:color="auto" w:fill="F2F2F2"/>
            <w:vAlign w:val="center"/>
          </w:tcPr>
          <w:p w14:paraId="3869316E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369A1996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0D4540D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7CA95847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AC88AB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0103B8C1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6D3732C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78F6152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13969163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125449C6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69EFD5B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5C6A7063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7A66681E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45B54527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562AC58E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41E9B100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2CC35581" w14:textId="77777777" w:rsidTr="003A4B5D">
        <w:tc>
          <w:tcPr>
            <w:tcW w:w="624" w:type="dxa"/>
            <w:shd w:val="clear" w:color="auto" w:fill="auto"/>
          </w:tcPr>
          <w:p w14:paraId="3025418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04FEBE1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518D8A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53D38B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8B4C1F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9819DC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C8FE4D0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749FED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143B95DF" w14:textId="77777777" w:rsidTr="003A4B5D">
        <w:tc>
          <w:tcPr>
            <w:tcW w:w="624" w:type="dxa"/>
            <w:shd w:val="clear" w:color="auto" w:fill="auto"/>
          </w:tcPr>
          <w:p w14:paraId="5CB3FAF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FAF01E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7E8317C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1BF61F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61D838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54B296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F814FE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EE437B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4CF14CAD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60175952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2691FB94" w14:textId="77777777" w:rsidTr="00BD6EC6">
        <w:tc>
          <w:tcPr>
            <w:tcW w:w="624" w:type="dxa"/>
            <w:shd w:val="clear" w:color="auto" w:fill="F2F2F2"/>
            <w:vAlign w:val="center"/>
          </w:tcPr>
          <w:p w14:paraId="7ACA7BC6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44FB44BA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6887FB0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6D978742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692CE6C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7A9E97F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3137DA1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46B72AD4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BF2EBDE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314F9039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545C95D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7EECA58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5798139F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0035AF48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37AB2655" w14:textId="77777777" w:rsidTr="00BD6EC6">
        <w:tc>
          <w:tcPr>
            <w:tcW w:w="624" w:type="dxa"/>
            <w:shd w:val="clear" w:color="auto" w:fill="auto"/>
          </w:tcPr>
          <w:p w14:paraId="496D2CDD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C5F092D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4EFFCF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5C8155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7E7E91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6E54D6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5D7378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6C7AA22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4C3AABFC" w14:textId="77777777" w:rsidTr="00BD6EC6">
        <w:tc>
          <w:tcPr>
            <w:tcW w:w="624" w:type="dxa"/>
            <w:shd w:val="clear" w:color="auto" w:fill="auto"/>
          </w:tcPr>
          <w:p w14:paraId="3BEA4A0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627668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096384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DF96B0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548B118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62D48A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249273A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B72BFF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01E4D32B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4285CC52" w14:textId="77777777" w:rsidR="00716930" w:rsidRPr="0010211B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5D303B" w:rsidRPr="0010211B">
        <w:rPr>
          <w:rFonts w:ascii="Arial" w:hAnsi="Arial" w:cs="Arial"/>
          <w:bCs/>
          <w:i/>
          <w:sz w:val="21"/>
          <w:szCs w:val="21"/>
        </w:rPr>
        <w:t xml:space="preserve"> 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4F87346B" w14:textId="77777777" w:rsidR="001B2C44" w:rsidRPr="001B2C44" w:rsidRDefault="001B2C44" w:rsidP="001B2C44">
      <w:pPr>
        <w:ind w:left="284" w:hanging="284"/>
        <w:rPr>
          <w:rFonts w:ascii="Arial" w:hAnsi="Arial" w:cs="Arial"/>
          <w:i/>
          <w:sz w:val="21"/>
          <w:szCs w:val="21"/>
        </w:rPr>
      </w:pPr>
      <w:r w:rsidRPr="001B2C44">
        <w:rPr>
          <w:rFonts w:ascii="Arial" w:hAnsi="Arial" w:cs="Arial"/>
          <w:i/>
          <w:sz w:val="21"/>
          <w:szCs w:val="21"/>
        </w:rPr>
        <w:t>Mark J. Price - C# 12 and .NET 8 – Modern Cross-Platform Development Fundamentals_ Start building websites and services with ASP.NET Core 8, Blazor, and EF Core 8-Packt Publishing (2023).pdf</w:t>
      </w:r>
    </w:p>
    <w:p w14:paraId="21FC4C5F" w14:textId="7D7C5077" w:rsidR="00E9302C" w:rsidRPr="0010211B" w:rsidRDefault="00CD0D8D" w:rsidP="001B2C44">
      <w:pPr>
        <w:ind w:left="284" w:hanging="284"/>
        <w:rPr>
          <w:rFonts w:ascii="Arial" w:hAnsi="Arial" w:cs="Arial"/>
          <w:i/>
          <w:sz w:val="21"/>
          <w:szCs w:val="21"/>
        </w:rPr>
      </w:pPr>
      <w:hyperlink r:id="rId13" w:history="1">
        <w:r w:rsidR="001B2C44" w:rsidRPr="00CC6409">
          <w:rPr>
            <w:rStyle w:val="Hyperlink"/>
            <w:rFonts w:ascii="Arial" w:hAnsi="Arial" w:cs="Arial"/>
            <w:i/>
            <w:sz w:val="21"/>
            <w:szCs w:val="21"/>
          </w:rPr>
          <w:t>https://drive.google.com/file/d/189-CN0lMHWl_HwjQfaKCr-eHSfq48umU/view?usp=sharing</w:t>
        </w:r>
      </w:hyperlink>
      <w:r w:rsidR="001B2C44">
        <w:rPr>
          <w:rFonts w:ascii="Arial" w:hAnsi="Arial" w:cs="Arial"/>
          <w:i/>
          <w:sz w:val="21"/>
          <w:szCs w:val="21"/>
        </w:rPr>
        <w:t xml:space="preserve"> </w:t>
      </w:r>
    </w:p>
    <w:p w14:paraId="670A962D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1C3028FF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7EA180A5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14D13B1F" w14:textId="38CD41D0" w:rsidR="00E9302C" w:rsidRPr="0010211B" w:rsidRDefault="0036122D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Slide, Website Learning </w:t>
      </w:r>
      <w:r w:rsidR="004B1472">
        <w:rPr>
          <w:rFonts w:ascii="Arial" w:hAnsi="Arial" w:cs="Arial"/>
          <w:i/>
          <w:sz w:val="21"/>
          <w:szCs w:val="21"/>
        </w:rPr>
        <w:t xml:space="preserve">of </w:t>
      </w:r>
      <w:r>
        <w:rPr>
          <w:rFonts w:ascii="Arial" w:hAnsi="Arial" w:cs="Arial"/>
          <w:i/>
          <w:sz w:val="21"/>
          <w:szCs w:val="21"/>
        </w:rPr>
        <w:t>Microsoft</w:t>
      </w:r>
    </w:p>
    <w:p w14:paraId="39D5CD6F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5A36E581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24A5BA16" w14:textId="77777777" w:rsidR="0036122D" w:rsidRDefault="0036122D" w:rsidP="0036122D">
      <w:pPr>
        <w:ind w:left="540" w:hanging="284"/>
        <w:rPr>
          <w:rFonts w:ascii="Arial" w:hAnsi="Arial" w:cs="Arial"/>
          <w:i/>
          <w:sz w:val="21"/>
          <w:szCs w:val="21"/>
        </w:rPr>
      </w:pPr>
      <w:r w:rsidRPr="0036122D">
        <w:rPr>
          <w:rFonts w:ascii="Arial" w:hAnsi="Arial" w:cs="Arial"/>
          <w:i/>
          <w:sz w:val="21"/>
          <w:szCs w:val="21"/>
        </w:rPr>
        <w:t>- Internet</w:t>
      </w:r>
    </w:p>
    <w:p w14:paraId="3DCC4E0B" w14:textId="77777777" w:rsidR="0036122D" w:rsidRDefault="0036122D" w:rsidP="0036122D">
      <w:pPr>
        <w:ind w:left="540" w:hanging="284"/>
        <w:rPr>
          <w:rFonts w:ascii="Arial" w:hAnsi="Arial" w:cs="Arial"/>
          <w:i/>
          <w:sz w:val="21"/>
          <w:szCs w:val="21"/>
        </w:rPr>
      </w:pPr>
      <w:r w:rsidRPr="0036122D">
        <w:rPr>
          <w:rFonts w:ascii="Arial" w:hAnsi="Arial" w:cs="Arial"/>
          <w:i/>
          <w:sz w:val="21"/>
          <w:szCs w:val="21"/>
        </w:rPr>
        <w:t>- Visual Studio 2022</w:t>
      </w:r>
    </w:p>
    <w:p w14:paraId="070F58F6" w14:textId="3A21CD43" w:rsidR="00E9302C" w:rsidRPr="0010211B" w:rsidRDefault="0036122D" w:rsidP="0036122D">
      <w:pPr>
        <w:ind w:left="540" w:hanging="284"/>
        <w:rPr>
          <w:rFonts w:ascii="Arial" w:hAnsi="Arial" w:cs="Arial"/>
          <w:i/>
          <w:sz w:val="21"/>
          <w:szCs w:val="21"/>
        </w:rPr>
      </w:pPr>
      <w:r w:rsidRPr="0036122D">
        <w:rPr>
          <w:rFonts w:ascii="Arial" w:hAnsi="Arial" w:cs="Arial"/>
          <w:i/>
          <w:sz w:val="21"/>
          <w:szCs w:val="21"/>
        </w:rPr>
        <w:t>- MS SQL Server 2019 or later</w:t>
      </w:r>
    </w:p>
    <w:p w14:paraId="72D499B3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61195B0A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24C687F2" w14:textId="4B446476" w:rsidR="00D0114D" w:rsidRPr="001B2C44" w:rsidRDefault="001B2C44" w:rsidP="00D0114D">
      <w:pPr>
        <w:rPr>
          <w:rFonts w:ascii="Arial" w:hAnsi="Arial" w:cs="Arial"/>
          <w:bCs/>
          <w:i/>
          <w:sz w:val="21"/>
          <w:szCs w:val="21"/>
        </w:rPr>
      </w:pPr>
      <w:r w:rsidRPr="001B2C44">
        <w:rPr>
          <w:rFonts w:ascii="Arial" w:hAnsi="Arial" w:cs="Arial"/>
          <w:bCs/>
          <w:i/>
          <w:sz w:val="21"/>
          <w:szCs w:val="21"/>
        </w:rPr>
        <w:t>Zalo, LMS</w:t>
      </w:r>
      <w:r w:rsidR="004B1472">
        <w:rPr>
          <w:rFonts w:ascii="Arial" w:hAnsi="Arial" w:cs="Arial"/>
          <w:bCs/>
          <w:i/>
          <w:sz w:val="21"/>
          <w:szCs w:val="21"/>
        </w:rPr>
        <w:t>, Discord, Edunext</w:t>
      </w:r>
    </w:p>
    <w:p w14:paraId="23042712" w14:textId="77777777" w:rsidR="001B2C44" w:rsidRDefault="001B2C44">
      <w:pPr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br w:type="page"/>
      </w:r>
    </w:p>
    <w:p w14:paraId="6F5A054F" w14:textId="6300713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lastRenderedPageBreak/>
        <w:t>10.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p w14:paraId="6B8AA2F4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310"/>
        <w:gridCol w:w="3491"/>
        <w:gridCol w:w="1360"/>
        <w:gridCol w:w="1751"/>
        <w:gridCol w:w="884"/>
      </w:tblGrid>
      <w:tr w:rsidR="00D0114D" w14:paraId="5210AA7E" w14:textId="77777777" w:rsidTr="004B1472">
        <w:trPr>
          <w:trHeight w:val="555"/>
        </w:trPr>
        <w:tc>
          <w:tcPr>
            <w:tcW w:w="702" w:type="dxa"/>
            <w:shd w:val="clear" w:color="auto" w:fill="auto"/>
            <w:vAlign w:val="center"/>
            <w:hideMark/>
          </w:tcPr>
          <w:p w14:paraId="409A6333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Slot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7DDC7F67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3491" w:type="dxa"/>
            <w:shd w:val="clear" w:color="auto" w:fill="auto"/>
            <w:vAlign w:val="center"/>
            <w:hideMark/>
          </w:tcPr>
          <w:p w14:paraId="0F10977E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Chapter -Topic -Content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A908708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Assessment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6598F19B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Assignment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br/>
              <w:t>Homework</w:t>
            </w:r>
          </w:p>
        </w:tc>
        <w:tc>
          <w:tcPr>
            <w:tcW w:w="884" w:type="dxa"/>
            <w:shd w:val="clear" w:color="auto" w:fill="auto"/>
            <w:vAlign w:val="center"/>
            <w:hideMark/>
          </w:tcPr>
          <w:p w14:paraId="3779ADE3" w14:textId="77777777" w:rsidR="00D0114D" w:rsidRDefault="00D0114D" w:rsidP="00F10485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Note</w:t>
            </w:r>
          </w:p>
        </w:tc>
      </w:tr>
      <w:tr w:rsidR="004B1472" w14:paraId="3F67C6F4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6469731F" w14:textId="438F8730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3C7253D0" w14:textId="1207B900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04/09/2024</w:t>
            </w:r>
          </w:p>
        </w:tc>
        <w:tc>
          <w:tcPr>
            <w:tcW w:w="3491" w:type="dxa"/>
            <w:shd w:val="clear" w:color="auto" w:fill="auto"/>
            <w:vAlign w:val="center"/>
            <w:hideMark/>
          </w:tcPr>
          <w:p w14:paraId="09062D74" w14:textId="419AAE0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t>Course Introduction</w:t>
            </w:r>
            <w:r w:rsidRPr="007D1982">
              <w:br/>
              <w:t>Installation – Enviroment Setup</w:t>
            </w:r>
            <w:r w:rsidRPr="007D1982">
              <w:br/>
            </w:r>
            <w:r w:rsidRPr="007D1982">
              <w:rPr>
                <w:color w:val="212529"/>
              </w:rPr>
              <w:t>Module 01-Chapter 01: Building Desktop Application with Windows Presentation Foundation (WPF)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4D0A7B47" w14:textId="700D5CA6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26283F37" w14:textId="120D6EAB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Lab 1</w:t>
            </w:r>
          </w:p>
        </w:tc>
        <w:tc>
          <w:tcPr>
            <w:tcW w:w="884" w:type="dxa"/>
            <w:shd w:val="clear" w:color="auto" w:fill="auto"/>
            <w:hideMark/>
          </w:tcPr>
          <w:p w14:paraId="710DF473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5C017609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0B485D21" w14:textId="28D2F725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72297056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3AC779AB" w14:textId="05689676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</w:rPr>
              <w:t>Module 01-Chapter 01: Building Desktop Application with Windows Presentation Foundation (WPF)</w:t>
            </w:r>
            <w:r w:rsidRPr="007D1982">
              <w:t xml:space="preserve"> 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11937AA7" w14:textId="30A511F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vAlign w:val="center"/>
            <w:hideMark/>
          </w:tcPr>
          <w:p w14:paraId="61D510DD" w14:textId="63DD2910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45F4D0F7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23C98CB2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3F1A1D19" w14:textId="3FAF9F4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67DB1C26" w14:textId="4D50E3FB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09/09/2024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5BD3D65D" w14:textId="55551B1E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</w:rPr>
              <w:t>Module 01-Chapter 01: Building Desktop Application with Windows Presentation Foundation (WPF)</w:t>
            </w:r>
            <w:r w:rsidRPr="007D1982">
              <w:t xml:space="preserve"> (cont.)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68D39196" w14:textId="508AEB1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17852599" w14:textId="17C398D8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  <w:color w:val="000000"/>
              </w:rPr>
              <w:t>Assignment 1</w:t>
            </w:r>
          </w:p>
        </w:tc>
        <w:tc>
          <w:tcPr>
            <w:tcW w:w="884" w:type="dxa"/>
            <w:shd w:val="clear" w:color="auto" w:fill="auto"/>
            <w:hideMark/>
          </w:tcPr>
          <w:p w14:paraId="6A002CF4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69D00947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06274C67" w14:textId="24F04573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CAAC6B0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2E951B6A" w14:textId="3CFE2D82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- Guiding Assignment 01 - Accessing Database by ADO.NET / Entity Framework Core in WPF Application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2949844E" w14:textId="0E002576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0465732A" w14:textId="0026963F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42FFC908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12103EC4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6D00CCAC" w14:textId="498B1B4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52B8C131" w14:textId="3346E9C1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16/09/2024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14D8656C" w14:textId="2DFEC846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</w:rPr>
              <w:t>Module 01-Chapter 02: Working with XML and JSON Serializing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4CB793EF" w14:textId="63FE8AD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39B31E67" w14:textId="10AFF2A2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Exercise 1</w:t>
            </w:r>
          </w:p>
        </w:tc>
        <w:tc>
          <w:tcPr>
            <w:tcW w:w="884" w:type="dxa"/>
            <w:shd w:val="clear" w:color="auto" w:fill="auto"/>
            <w:hideMark/>
          </w:tcPr>
          <w:p w14:paraId="27A22272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58CEAD81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1444A665" w14:textId="2101F662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8B02538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0890957C" w14:textId="544678BE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</w:rPr>
              <w:t xml:space="preserve">Module 01-Chapter 02: Working with XML and JSON Serializing </w:t>
            </w:r>
            <w:r w:rsidRPr="007D1982">
              <w:t>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2DC37C1B" w14:textId="151F02BD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3F7CEB47" w14:textId="039D381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365AE9F8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0A41FE53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0BE3029C" w14:textId="7015BD4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EE7DEDC" w14:textId="42825539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23/09/2024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576B1962" w14:textId="77777777" w:rsidR="004B1472" w:rsidRPr="007D1982" w:rsidRDefault="004B1472" w:rsidP="004B1472">
            <w:r w:rsidRPr="007D1982">
              <w:t>Project Assistant – 01</w:t>
            </w:r>
          </w:p>
          <w:p w14:paraId="405D5CA3" w14:textId="42B9B49F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03: Networking Programming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58B7B454" w14:textId="00D26EF2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1A8DCF90" w14:textId="507CE3D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Exercise 2</w:t>
            </w:r>
          </w:p>
        </w:tc>
        <w:tc>
          <w:tcPr>
            <w:tcW w:w="884" w:type="dxa"/>
            <w:shd w:val="clear" w:color="auto" w:fill="auto"/>
            <w:hideMark/>
          </w:tcPr>
          <w:p w14:paraId="4D608102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0089F8FC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20C66C67" w14:textId="31436D4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7739725F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71E5A73C" w14:textId="3044D03C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03: Networking Programming</w:t>
            </w:r>
            <w:r w:rsidRPr="007D1982">
              <w:t>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124DAB66" w14:textId="77FB74C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48B5329C" w14:textId="2BE9299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6A635A3E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6E503FF6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  <w:hideMark/>
          </w:tcPr>
          <w:p w14:paraId="482183B5" w14:textId="619B133B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48C69E61" w14:textId="1D0C49D2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30/09/2024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06B6DC90" w14:textId="1137252D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04: Asynchronous and Parallel Programming in .NET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30383450" w14:textId="6F215D72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773BBD25" w14:textId="2F4DC4B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Exercise 3</w:t>
            </w:r>
          </w:p>
        </w:tc>
        <w:tc>
          <w:tcPr>
            <w:tcW w:w="884" w:type="dxa"/>
            <w:shd w:val="clear" w:color="auto" w:fill="auto"/>
            <w:hideMark/>
          </w:tcPr>
          <w:p w14:paraId="49D43DB6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45FD3B8B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7B2C033" w14:textId="43F6ED6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F841382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48ED37CB" w14:textId="2D627F00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04: Asynchronous and Parallel Programming in .NET</w:t>
            </w:r>
            <w:r w:rsidRPr="007D1982">
              <w:t>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4F825138" w14:textId="40F5C184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5572AF74" w14:textId="75F9022C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2BC1D460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225EC96F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5F1D930" w14:textId="14CCBF4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7A25B8A3" w14:textId="7B78B628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07/10/2024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0E850966" w14:textId="77777777" w:rsidR="004B1472" w:rsidRPr="007D1982" w:rsidRDefault="004B1472" w:rsidP="004B1472">
            <w:r w:rsidRPr="007D1982">
              <w:t>Review</w:t>
            </w:r>
            <w:r w:rsidRPr="007D1982">
              <w:br/>
              <w:t>Progress Test 01</w:t>
            </w:r>
          </w:p>
          <w:p w14:paraId="142939E2" w14:textId="20C647D4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05: Dependency Injection in .NET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4BBD63F8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i/>
                <w:iCs/>
              </w:rPr>
              <w:t>Multiple choices</w:t>
            </w:r>
          </w:p>
          <w:p w14:paraId="3BB0F7F0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i/>
                <w:iCs/>
              </w:rPr>
              <w:t>Project</w:t>
            </w:r>
          </w:p>
          <w:p w14:paraId="0C9E3F8A" w14:textId="7157AE0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2DF83998" w14:textId="055C79E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Lab 2</w:t>
            </w:r>
          </w:p>
        </w:tc>
        <w:tc>
          <w:tcPr>
            <w:tcW w:w="884" w:type="dxa"/>
            <w:shd w:val="clear" w:color="auto" w:fill="auto"/>
            <w:hideMark/>
          </w:tcPr>
          <w:p w14:paraId="26C6595B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15920AF7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296264D8" w14:textId="677D4388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EC36AD1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69E59E2D" w14:textId="2B722779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02-Chapter 05: Dependency Injection in .NET</w:t>
            </w:r>
            <w:r w:rsidRPr="007D1982">
              <w:t>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28F224C7" w14:textId="70D6C55A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6C79A681" w14:textId="7EDE93D6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11F59642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74F82AAF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EBB66EC" w14:textId="1F6A7929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16682043" w14:textId="60F11790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14/10/2024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33AA6A7B" w14:textId="08571199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03-Chapter 06: Building Websites Using ASP.NET Core Razor Pages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2BC3B6BE" w14:textId="4505AE0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0E466A7F" w14:textId="62EAB368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Exercise 4</w:t>
            </w:r>
          </w:p>
        </w:tc>
        <w:tc>
          <w:tcPr>
            <w:tcW w:w="884" w:type="dxa"/>
            <w:shd w:val="clear" w:color="auto" w:fill="auto"/>
            <w:hideMark/>
          </w:tcPr>
          <w:p w14:paraId="3E704AF3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14D1DE74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6F8A76AE" w14:textId="4EF94D3F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DF7DBD6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  <w:hideMark/>
          </w:tcPr>
          <w:p w14:paraId="18B96681" w14:textId="46314BB4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03-Chapter 06: Building Websites Using ASP.NET Core Razor Pages</w:t>
            </w:r>
            <w:r w:rsidRPr="007D1982">
              <w:t>(cont.)</w:t>
            </w:r>
          </w:p>
        </w:tc>
        <w:tc>
          <w:tcPr>
            <w:tcW w:w="1360" w:type="dxa"/>
            <w:vMerge/>
            <w:shd w:val="clear" w:color="auto" w:fill="auto"/>
            <w:hideMark/>
          </w:tcPr>
          <w:p w14:paraId="1B9E1A76" w14:textId="48F7269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  <w:hideMark/>
          </w:tcPr>
          <w:p w14:paraId="1B69F22B" w14:textId="2928059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  <w:hideMark/>
          </w:tcPr>
          <w:p w14:paraId="4A7C122B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205F28DC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524FD205" w14:textId="430AD14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5B38E767" w14:textId="1C21D30B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21/10/2024</w:t>
            </w:r>
          </w:p>
        </w:tc>
        <w:tc>
          <w:tcPr>
            <w:tcW w:w="3491" w:type="dxa"/>
            <w:shd w:val="clear" w:color="auto" w:fill="auto"/>
            <w:hideMark/>
          </w:tcPr>
          <w:p w14:paraId="592E64E1" w14:textId="77777777" w:rsidR="004B1472" w:rsidRPr="007D1982" w:rsidRDefault="004B1472" w:rsidP="004B1472">
            <w:pPr>
              <w:rPr>
                <w:color w:val="212529"/>
                <w:shd w:val="clear" w:color="auto" w:fill="FFFFFF"/>
              </w:rPr>
            </w:pPr>
            <w:r w:rsidRPr="007D1982">
              <w:rPr>
                <w:color w:val="212529"/>
                <w:shd w:val="clear" w:color="auto" w:fill="FFFFFF"/>
              </w:rPr>
              <w:t>- Project Assistant – 02</w:t>
            </w:r>
          </w:p>
          <w:p w14:paraId="31122F3D" w14:textId="63E0EC2B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04-Chapter 07: Real-Time Communication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14:paraId="2BA554D2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i/>
                <w:iCs/>
              </w:rPr>
              <w:t>Project</w:t>
            </w:r>
          </w:p>
          <w:p w14:paraId="00B3D05D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</w:p>
          <w:p w14:paraId="21AB0251" w14:textId="60F17F16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 w:val="restart"/>
            <w:shd w:val="clear" w:color="auto" w:fill="auto"/>
            <w:vAlign w:val="center"/>
            <w:hideMark/>
          </w:tcPr>
          <w:p w14:paraId="38849805" w14:textId="648F3034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bCs/>
              </w:rPr>
              <w:t>Assignment 02</w:t>
            </w:r>
          </w:p>
        </w:tc>
        <w:tc>
          <w:tcPr>
            <w:tcW w:w="884" w:type="dxa"/>
            <w:shd w:val="clear" w:color="auto" w:fill="auto"/>
            <w:hideMark/>
          </w:tcPr>
          <w:p w14:paraId="51C8D34E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 </w:t>
            </w:r>
          </w:p>
        </w:tc>
      </w:tr>
      <w:tr w:rsidR="004B1472" w14:paraId="2EE4AD3E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7DAF4B5F" w14:textId="17F0F00B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lastRenderedPageBreak/>
              <w:t>16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48EB7858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</w:tcPr>
          <w:p w14:paraId="0C749320" w14:textId="46D1250F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- Guiding Assignment 02 - Building ASP.NET Core Razor Pages with Entity Framework Core</w:t>
            </w:r>
          </w:p>
        </w:tc>
        <w:tc>
          <w:tcPr>
            <w:tcW w:w="1360" w:type="dxa"/>
            <w:vMerge/>
            <w:shd w:val="clear" w:color="auto" w:fill="auto"/>
          </w:tcPr>
          <w:p w14:paraId="6F3CED37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</w:tcPr>
          <w:p w14:paraId="0F6558D6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3E0DB4FA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B1472" w14:paraId="167600FA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5D6F5DF" w14:textId="4E3DF4C0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72A33763" w14:textId="58AA1DC5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28/10/2024</w:t>
            </w:r>
          </w:p>
        </w:tc>
        <w:tc>
          <w:tcPr>
            <w:tcW w:w="3491" w:type="dxa"/>
            <w:shd w:val="clear" w:color="auto" w:fill="auto"/>
            <w:vAlign w:val="center"/>
          </w:tcPr>
          <w:p w14:paraId="60877874" w14:textId="77777777" w:rsidR="004B1472" w:rsidRPr="007D1982" w:rsidRDefault="004B1472" w:rsidP="004B1472">
            <w:pPr>
              <w:rPr>
                <w:color w:val="212529"/>
                <w:shd w:val="clear" w:color="auto" w:fill="FFFFFF"/>
              </w:rPr>
            </w:pPr>
            <w:r w:rsidRPr="007D1982">
              <w:rPr>
                <w:i/>
                <w:iCs/>
                <w:color w:val="000000"/>
                <w:shd w:val="clear" w:color="auto" w:fill="FFFFFF"/>
              </w:rPr>
              <w:t xml:space="preserve">- </w:t>
            </w:r>
            <w:r w:rsidRPr="007D1982">
              <w:rPr>
                <w:color w:val="212529"/>
                <w:shd w:val="clear" w:color="auto" w:fill="FFFFFF"/>
              </w:rPr>
              <w:t>Guiding Assignment 03 - Building ASP.NET Core with Signal-R</w:t>
            </w:r>
          </w:p>
          <w:p w14:paraId="7A90C6D3" w14:textId="4824E956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Practical Exam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1F288238" w14:textId="64391E22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  <w:vAlign w:val="center"/>
          </w:tcPr>
          <w:p w14:paraId="7E45DB69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</w:p>
          <w:p w14:paraId="58FF3BE9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bCs/>
              </w:rPr>
              <w:t>Lab 03, Assignment 03</w:t>
            </w:r>
          </w:p>
          <w:p w14:paraId="701851AB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001F738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B1472" w14:paraId="31761F6B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4810445F" w14:textId="5D4BD90C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31BCA47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</w:tcPr>
          <w:p w14:paraId="4C2BD07F" w14:textId="4B1850FF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  <w:shd w:val="clear" w:color="auto" w:fill="FFFFFF"/>
              </w:rPr>
              <w:t>Module 04-Chapter 07: Real-Time Communication</w:t>
            </w:r>
          </w:p>
        </w:tc>
        <w:tc>
          <w:tcPr>
            <w:tcW w:w="1360" w:type="dxa"/>
            <w:vMerge/>
            <w:shd w:val="clear" w:color="auto" w:fill="auto"/>
          </w:tcPr>
          <w:p w14:paraId="47EA75A6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</w:tcPr>
          <w:p w14:paraId="08B02F29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6A0DE0CE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B1472" w14:paraId="494061AD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BA02AE2" w14:textId="421AED38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6A99DFDD" w14:textId="1144E111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04/11/2024</w:t>
            </w:r>
          </w:p>
        </w:tc>
        <w:tc>
          <w:tcPr>
            <w:tcW w:w="3491" w:type="dxa"/>
            <w:shd w:val="clear" w:color="auto" w:fill="auto"/>
          </w:tcPr>
          <w:p w14:paraId="7EE82EC9" w14:textId="77777777" w:rsidR="004B1472" w:rsidRPr="007D1982" w:rsidRDefault="004B1472" w:rsidP="004B1472">
            <w:r w:rsidRPr="007D1982">
              <w:t>Practical Exam Evaluation</w:t>
            </w:r>
          </w:p>
          <w:p w14:paraId="2C2E113B" w14:textId="2C57C14B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color w:val="212529"/>
              </w:rPr>
              <w:t>Module 04-Chapter 08: Implement Background Tasks with Worker Service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52AA41B8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</w:p>
          <w:p w14:paraId="0ADE61E9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i/>
                <w:iCs/>
              </w:rPr>
              <w:t>Multiple choices</w:t>
            </w:r>
          </w:p>
          <w:p w14:paraId="105EDEDF" w14:textId="77777777" w:rsidR="004B1472" w:rsidRPr="007D1982" w:rsidRDefault="004B1472" w:rsidP="004B1472">
            <w:pPr>
              <w:jc w:val="center"/>
              <w:rPr>
                <w:i/>
                <w:iCs/>
              </w:rPr>
            </w:pPr>
            <w:r w:rsidRPr="007D1982">
              <w:rPr>
                <w:i/>
                <w:iCs/>
              </w:rPr>
              <w:t>Project</w:t>
            </w:r>
          </w:p>
          <w:p w14:paraId="7E57C624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 w:val="restart"/>
            <w:shd w:val="clear" w:color="auto" w:fill="auto"/>
            <w:vAlign w:val="center"/>
          </w:tcPr>
          <w:p w14:paraId="08595EC0" w14:textId="13401C76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Exercise 5</w:t>
            </w:r>
          </w:p>
        </w:tc>
        <w:tc>
          <w:tcPr>
            <w:tcW w:w="884" w:type="dxa"/>
            <w:shd w:val="clear" w:color="auto" w:fill="auto"/>
          </w:tcPr>
          <w:p w14:paraId="67948F0A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B1472" w14:paraId="4BA3F392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45F00B08" w14:textId="39A83F75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4E3FBF0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</w:tcPr>
          <w:p w14:paraId="5944EB58" w14:textId="3D9F1FDB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t>Project Assistant - 03</w:t>
            </w:r>
            <w:r w:rsidRPr="007D1982">
              <w:br/>
              <w:t>Progress Test 02</w:t>
            </w:r>
          </w:p>
        </w:tc>
        <w:tc>
          <w:tcPr>
            <w:tcW w:w="1360" w:type="dxa"/>
            <w:vMerge/>
            <w:shd w:val="clear" w:color="auto" w:fill="auto"/>
          </w:tcPr>
          <w:p w14:paraId="440581E9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</w:tcPr>
          <w:p w14:paraId="2255938D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480A3BC6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4B1472" w14:paraId="6C12152A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6BC3FD4E" w14:textId="73F2F6A6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58D98E4C" w14:textId="7B27453E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11/11/2024</w:t>
            </w:r>
          </w:p>
        </w:tc>
        <w:tc>
          <w:tcPr>
            <w:tcW w:w="3491" w:type="dxa"/>
            <w:shd w:val="clear" w:color="auto" w:fill="auto"/>
            <w:vAlign w:val="center"/>
          </w:tcPr>
          <w:p w14:paraId="2D34E848" w14:textId="1C95E496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 Evaluation (Extra Time)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14:paraId="61BFD07F" w14:textId="1D90A38D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</w:t>
            </w:r>
          </w:p>
        </w:tc>
        <w:tc>
          <w:tcPr>
            <w:tcW w:w="1751" w:type="dxa"/>
            <w:vMerge w:val="restart"/>
            <w:shd w:val="clear" w:color="auto" w:fill="auto"/>
          </w:tcPr>
          <w:p w14:paraId="16AE76C6" w14:textId="77777777" w:rsidR="004B1472" w:rsidRDefault="004B1472" w:rsidP="004B1472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3E0F4D37" w14:textId="77777777" w:rsidR="004B1472" w:rsidRDefault="004B1472" w:rsidP="004B1472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  <w:tr w:rsidR="0036122D" w14:paraId="1E888F6D" w14:textId="77777777" w:rsidTr="004B1472">
        <w:trPr>
          <w:trHeight w:val="390"/>
        </w:trPr>
        <w:tc>
          <w:tcPr>
            <w:tcW w:w="702" w:type="dxa"/>
            <w:shd w:val="clear" w:color="auto" w:fill="auto"/>
            <w:vAlign w:val="center"/>
          </w:tcPr>
          <w:p w14:paraId="16D452ED" w14:textId="43B1090D" w:rsidR="0036122D" w:rsidRDefault="0036122D" w:rsidP="0036122D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6A7E0E16" w14:textId="77777777" w:rsidR="0036122D" w:rsidRDefault="0036122D" w:rsidP="0036122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3491" w:type="dxa"/>
            <w:shd w:val="clear" w:color="auto" w:fill="auto"/>
          </w:tcPr>
          <w:p w14:paraId="00EF407B" w14:textId="3D6F01AB" w:rsidR="0036122D" w:rsidRDefault="0036122D" w:rsidP="0036122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7D1982">
              <w:rPr>
                <w:i/>
                <w:iCs/>
              </w:rPr>
              <w:t>Project Evaluation (Extra Time)</w:t>
            </w:r>
          </w:p>
        </w:tc>
        <w:tc>
          <w:tcPr>
            <w:tcW w:w="1360" w:type="dxa"/>
            <w:vMerge/>
            <w:shd w:val="clear" w:color="auto" w:fill="auto"/>
          </w:tcPr>
          <w:p w14:paraId="75896408" w14:textId="77777777" w:rsidR="0036122D" w:rsidRDefault="0036122D" w:rsidP="0036122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1751" w:type="dxa"/>
            <w:vMerge/>
            <w:shd w:val="clear" w:color="auto" w:fill="auto"/>
          </w:tcPr>
          <w:p w14:paraId="32CF6D56" w14:textId="77777777" w:rsidR="0036122D" w:rsidRDefault="0036122D" w:rsidP="0036122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5AA246F2" w14:textId="77777777" w:rsidR="0036122D" w:rsidRDefault="0036122D" w:rsidP="0036122D"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</w:p>
        </w:tc>
      </w:tr>
    </w:tbl>
    <w:p w14:paraId="0CC2D277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2985"/>
      </w:tblGrid>
      <w:tr w:rsidR="003A13E4" w:rsidRPr="0010211B" w14:paraId="6FA698C4" w14:textId="77777777" w:rsidTr="00696D2E">
        <w:tc>
          <w:tcPr>
            <w:tcW w:w="2802" w:type="dxa"/>
          </w:tcPr>
          <w:p w14:paraId="2910C96B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040BCB77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5389538B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5656E7FE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2985" w:type="dxa"/>
          </w:tcPr>
          <w:p w14:paraId="5F0ED5B6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57298A2C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78C2FFA3" w14:textId="77777777" w:rsidTr="004276B1">
        <w:trPr>
          <w:trHeight w:val="888"/>
        </w:trPr>
        <w:tc>
          <w:tcPr>
            <w:tcW w:w="2802" w:type="dxa"/>
          </w:tcPr>
          <w:p w14:paraId="653F8EC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5255B153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3C80A41B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85" w:type="dxa"/>
          </w:tcPr>
          <w:p w14:paraId="2E246951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5E9032B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172B720C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3AEF10DC" w14:textId="77777777" w:rsidTr="00696D2E">
        <w:trPr>
          <w:trHeight w:val="371"/>
        </w:trPr>
        <w:tc>
          <w:tcPr>
            <w:tcW w:w="2802" w:type="dxa"/>
          </w:tcPr>
          <w:p w14:paraId="6BD602C7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0C358229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7BCF07BA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50686A8C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2985" w:type="dxa"/>
          </w:tcPr>
          <w:p w14:paraId="50CC5FFD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14:paraId="4B8B52AA" w14:textId="4298E188" w:rsidR="00FF0B6F" w:rsidRPr="0010211B" w:rsidRDefault="00E9302C" w:rsidP="005558EC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1B2C44">
              <w:rPr>
                <w:rFonts w:ascii="Arial" w:hAnsi="Arial" w:cs="Arial"/>
                <w:i/>
                <w:sz w:val="21"/>
                <w:szCs w:val="21"/>
              </w:rPr>
              <w:t>27/0</w:t>
            </w:r>
            <w:r w:rsidR="004B1472">
              <w:rPr>
                <w:rFonts w:ascii="Arial" w:hAnsi="Arial" w:cs="Arial"/>
                <w:i/>
                <w:sz w:val="21"/>
                <w:szCs w:val="21"/>
              </w:rPr>
              <w:t>8</w:t>
            </w:r>
            <w:r w:rsidR="001B2C44">
              <w:rPr>
                <w:rFonts w:ascii="Arial" w:hAnsi="Arial" w:cs="Arial"/>
                <w:i/>
                <w:sz w:val="21"/>
                <w:szCs w:val="21"/>
              </w:rPr>
              <w:t>/2024</w:t>
            </w:r>
          </w:p>
        </w:tc>
      </w:tr>
    </w:tbl>
    <w:p w14:paraId="00669E3E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C2C84" w14:textId="77777777" w:rsidR="00CD0D8D" w:rsidRDefault="00CD0D8D">
      <w:r>
        <w:separator/>
      </w:r>
    </w:p>
  </w:endnote>
  <w:endnote w:type="continuationSeparator" w:id="0">
    <w:p w14:paraId="615C108F" w14:textId="77777777" w:rsidR="00CD0D8D" w:rsidRDefault="00CD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9397F" w14:textId="77777777" w:rsidR="00D35615" w:rsidRDefault="00D3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A43C" w14:textId="77777777" w:rsidR="00D35615" w:rsidRDefault="00D3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635F8" w14:textId="77777777" w:rsidR="00854EEA" w:rsidRPr="00463408" w:rsidRDefault="00D35615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="00901862" w:rsidRPr="00463408">
      <w:rPr>
        <w:rFonts w:ascii="Arial" w:hAnsi="Arial" w:cs="Arial"/>
        <w:sz w:val="16"/>
        <w:szCs w:val="16"/>
      </w:rPr>
      <w:t>/0</w:t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5558EC">
      <w:rPr>
        <w:rStyle w:val="PageNumber"/>
        <w:rFonts w:ascii="Arial" w:hAnsi="Arial" w:cs="Arial"/>
        <w:noProof/>
        <w:sz w:val="16"/>
        <w:szCs w:val="16"/>
      </w:rPr>
      <w:t>1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  <w:r w:rsidR="00854EEA" w:rsidRPr="00463408">
      <w:rPr>
        <w:rStyle w:val="PageNumber"/>
        <w:rFonts w:ascii="Arial" w:hAnsi="Arial" w:cs="Arial"/>
        <w:sz w:val="16"/>
        <w:szCs w:val="16"/>
      </w:rPr>
      <w:t>/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5558EC">
      <w:rPr>
        <w:rStyle w:val="PageNumber"/>
        <w:rFonts w:ascii="Arial" w:hAnsi="Arial" w:cs="Arial"/>
        <w:noProof/>
        <w:sz w:val="16"/>
        <w:szCs w:val="16"/>
      </w:rPr>
      <w:t>2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54DEB" w14:textId="77777777" w:rsidR="00CD0D8D" w:rsidRDefault="00CD0D8D">
      <w:r>
        <w:separator/>
      </w:r>
    </w:p>
  </w:footnote>
  <w:footnote w:type="continuationSeparator" w:id="0">
    <w:p w14:paraId="1F6AE76E" w14:textId="77777777" w:rsidR="00CD0D8D" w:rsidRDefault="00CD0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14314" w14:textId="77777777" w:rsidR="00D35615" w:rsidRDefault="00D3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3B983" w14:textId="77777777" w:rsidR="00D35615" w:rsidRDefault="00D35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6FD9" w14:textId="77777777" w:rsidR="00D35615" w:rsidRDefault="00D35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2D"/>
    <w:rsid w:val="00030A48"/>
    <w:rsid w:val="00032709"/>
    <w:rsid w:val="000358E6"/>
    <w:rsid w:val="00035FD6"/>
    <w:rsid w:val="00042B63"/>
    <w:rsid w:val="00047369"/>
    <w:rsid w:val="00052BCE"/>
    <w:rsid w:val="0005356D"/>
    <w:rsid w:val="00080A87"/>
    <w:rsid w:val="00090616"/>
    <w:rsid w:val="00095522"/>
    <w:rsid w:val="0009576B"/>
    <w:rsid w:val="000A4677"/>
    <w:rsid w:val="000A61F9"/>
    <w:rsid w:val="000D33E2"/>
    <w:rsid w:val="000E0611"/>
    <w:rsid w:val="000E3134"/>
    <w:rsid w:val="000F5261"/>
    <w:rsid w:val="0010211B"/>
    <w:rsid w:val="00117FA0"/>
    <w:rsid w:val="0012547D"/>
    <w:rsid w:val="00135C99"/>
    <w:rsid w:val="001450A7"/>
    <w:rsid w:val="001507B6"/>
    <w:rsid w:val="001508B9"/>
    <w:rsid w:val="00155788"/>
    <w:rsid w:val="00161861"/>
    <w:rsid w:val="0018170E"/>
    <w:rsid w:val="00182EE4"/>
    <w:rsid w:val="00184134"/>
    <w:rsid w:val="001943AD"/>
    <w:rsid w:val="001B2C44"/>
    <w:rsid w:val="001E04B3"/>
    <w:rsid w:val="001F3072"/>
    <w:rsid w:val="002055BF"/>
    <w:rsid w:val="00205B09"/>
    <w:rsid w:val="00207306"/>
    <w:rsid w:val="00226E23"/>
    <w:rsid w:val="00235363"/>
    <w:rsid w:val="00244F34"/>
    <w:rsid w:val="00261EB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7057"/>
    <w:rsid w:val="002A7E57"/>
    <w:rsid w:val="002B0FC7"/>
    <w:rsid w:val="002B2981"/>
    <w:rsid w:val="002C76CB"/>
    <w:rsid w:val="002D3FBF"/>
    <w:rsid w:val="002E595A"/>
    <w:rsid w:val="0030628C"/>
    <w:rsid w:val="00320683"/>
    <w:rsid w:val="00323701"/>
    <w:rsid w:val="0032734A"/>
    <w:rsid w:val="003307EA"/>
    <w:rsid w:val="00331396"/>
    <w:rsid w:val="00340C2D"/>
    <w:rsid w:val="00341A7A"/>
    <w:rsid w:val="00360BF6"/>
    <w:rsid w:val="0036122D"/>
    <w:rsid w:val="003644FA"/>
    <w:rsid w:val="00366EF9"/>
    <w:rsid w:val="0039291A"/>
    <w:rsid w:val="003971A1"/>
    <w:rsid w:val="00397DEB"/>
    <w:rsid w:val="003A03E9"/>
    <w:rsid w:val="003A0C0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3F3C97"/>
    <w:rsid w:val="004107E9"/>
    <w:rsid w:val="00413F45"/>
    <w:rsid w:val="004276B1"/>
    <w:rsid w:val="00446AA1"/>
    <w:rsid w:val="00453388"/>
    <w:rsid w:val="00463408"/>
    <w:rsid w:val="004713CD"/>
    <w:rsid w:val="004717E9"/>
    <w:rsid w:val="004778A6"/>
    <w:rsid w:val="0048326B"/>
    <w:rsid w:val="00495B5A"/>
    <w:rsid w:val="004B1472"/>
    <w:rsid w:val="004B1B84"/>
    <w:rsid w:val="004B6029"/>
    <w:rsid w:val="004B7420"/>
    <w:rsid w:val="004C3549"/>
    <w:rsid w:val="004C6787"/>
    <w:rsid w:val="004C6A1A"/>
    <w:rsid w:val="004C791F"/>
    <w:rsid w:val="004D3033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51281"/>
    <w:rsid w:val="005558EC"/>
    <w:rsid w:val="00555B4B"/>
    <w:rsid w:val="0056307F"/>
    <w:rsid w:val="00577DB3"/>
    <w:rsid w:val="00595F78"/>
    <w:rsid w:val="005969A8"/>
    <w:rsid w:val="005A6655"/>
    <w:rsid w:val="005D303B"/>
    <w:rsid w:val="005E07E5"/>
    <w:rsid w:val="005F5DE9"/>
    <w:rsid w:val="00602FC4"/>
    <w:rsid w:val="00607821"/>
    <w:rsid w:val="0061281B"/>
    <w:rsid w:val="00615F99"/>
    <w:rsid w:val="00627BD0"/>
    <w:rsid w:val="006445B0"/>
    <w:rsid w:val="00645E17"/>
    <w:rsid w:val="006504A3"/>
    <w:rsid w:val="00665BC0"/>
    <w:rsid w:val="00666E98"/>
    <w:rsid w:val="00686245"/>
    <w:rsid w:val="0068660E"/>
    <w:rsid w:val="00687704"/>
    <w:rsid w:val="00693DDB"/>
    <w:rsid w:val="00694DD8"/>
    <w:rsid w:val="00696D2E"/>
    <w:rsid w:val="006A08EE"/>
    <w:rsid w:val="006A1AAF"/>
    <w:rsid w:val="006B4BD4"/>
    <w:rsid w:val="006C1511"/>
    <w:rsid w:val="006D6E73"/>
    <w:rsid w:val="006E0B8D"/>
    <w:rsid w:val="006E33C1"/>
    <w:rsid w:val="006E3C3B"/>
    <w:rsid w:val="006F6F4D"/>
    <w:rsid w:val="00700EF4"/>
    <w:rsid w:val="0071109C"/>
    <w:rsid w:val="00716930"/>
    <w:rsid w:val="00720E0F"/>
    <w:rsid w:val="00736473"/>
    <w:rsid w:val="007639A0"/>
    <w:rsid w:val="00765459"/>
    <w:rsid w:val="00771EFE"/>
    <w:rsid w:val="0077420C"/>
    <w:rsid w:val="00790DB2"/>
    <w:rsid w:val="007A0124"/>
    <w:rsid w:val="007B7114"/>
    <w:rsid w:val="00823325"/>
    <w:rsid w:val="00824063"/>
    <w:rsid w:val="008463F8"/>
    <w:rsid w:val="00854EEA"/>
    <w:rsid w:val="008642B2"/>
    <w:rsid w:val="00872C76"/>
    <w:rsid w:val="008926CC"/>
    <w:rsid w:val="00897411"/>
    <w:rsid w:val="008A5FF5"/>
    <w:rsid w:val="008E6FEF"/>
    <w:rsid w:val="008E7E5F"/>
    <w:rsid w:val="008F4B0C"/>
    <w:rsid w:val="008F65C1"/>
    <w:rsid w:val="00901862"/>
    <w:rsid w:val="009136E5"/>
    <w:rsid w:val="00916EBA"/>
    <w:rsid w:val="00917B19"/>
    <w:rsid w:val="0093043D"/>
    <w:rsid w:val="009363D4"/>
    <w:rsid w:val="00945781"/>
    <w:rsid w:val="00946112"/>
    <w:rsid w:val="00947C41"/>
    <w:rsid w:val="00951020"/>
    <w:rsid w:val="009562B7"/>
    <w:rsid w:val="009760A1"/>
    <w:rsid w:val="0097682F"/>
    <w:rsid w:val="009845CA"/>
    <w:rsid w:val="009966FD"/>
    <w:rsid w:val="009A6853"/>
    <w:rsid w:val="009C1119"/>
    <w:rsid w:val="009C6222"/>
    <w:rsid w:val="009D237E"/>
    <w:rsid w:val="009D3F4D"/>
    <w:rsid w:val="009E6453"/>
    <w:rsid w:val="009F4848"/>
    <w:rsid w:val="00A0064C"/>
    <w:rsid w:val="00A06EF2"/>
    <w:rsid w:val="00A1183E"/>
    <w:rsid w:val="00A2485A"/>
    <w:rsid w:val="00A3251D"/>
    <w:rsid w:val="00A37BE8"/>
    <w:rsid w:val="00A42E23"/>
    <w:rsid w:val="00A430E6"/>
    <w:rsid w:val="00A530BC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C3449"/>
    <w:rsid w:val="00AF0125"/>
    <w:rsid w:val="00AF28A0"/>
    <w:rsid w:val="00B01EAC"/>
    <w:rsid w:val="00B04034"/>
    <w:rsid w:val="00B06A42"/>
    <w:rsid w:val="00B154D7"/>
    <w:rsid w:val="00B16FBB"/>
    <w:rsid w:val="00B2397D"/>
    <w:rsid w:val="00B3266C"/>
    <w:rsid w:val="00B333DF"/>
    <w:rsid w:val="00B5405C"/>
    <w:rsid w:val="00B55A54"/>
    <w:rsid w:val="00B84768"/>
    <w:rsid w:val="00B86A2A"/>
    <w:rsid w:val="00B97898"/>
    <w:rsid w:val="00BA2381"/>
    <w:rsid w:val="00BB014C"/>
    <w:rsid w:val="00BC56FF"/>
    <w:rsid w:val="00BD2FD5"/>
    <w:rsid w:val="00BD6EC6"/>
    <w:rsid w:val="00BE3110"/>
    <w:rsid w:val="00BF065C"/>
    <w:rsid w:val="00BF3071"/>
    <w:rsid w:val="00BF57C0"/>
    <w:rsid w:val="00C04F5B"/>
    <w:rsid w:val="00C14D95"/>
    <w:rsid w:val="00C15DEA"/>
    <w:rsid w:val="00C20BE8"/>
    <w:rsid w:val="00C32035"/>
    <w:rsid w:val="00C36147"/>
    <w:rsid w:val="00C36767"/>
    <w:rsid w:val="00C46547"/>
    <w:rsid w:val="00C65917"/>
    <w:rsid w:val="00C709AD"/>
    <w:rsid w:val="00C71A1B"/>
    <w:rsid w:val="00C853E7"/>
    <w:rsid w:val="00C9455E"/>
    <w:rsid w:val="00CB4A19"/>
    <w:rsid w:val="00CD0D8D"/>
    <w:rsid w:val="00CD247A"/>
    <w:rsid w:val="00CD2FC8"/>
    <w:rsid w:val="00CE6BB4"/>
    <w:rsid w:val="00CF1B60"/>
    <w:rsid w:val="00CF7FDF"/>
    <w:rsid w:val="00D0114D"/>
    <w:rsid w:val="00D24AE0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64D1"/>
    <w:rsid w:val="00DA7D49"/>
    <w:rsid w:val="00DB7954"/>
    <w:rsid w:val="00DC0EAE"/>
    <w:rsid w:val="00DD11C2"/>
    <w:rsid w:val="00E117D5"/>
    <w:rsid w:val="00E23636"/>
    <w:rsid w:val="00E36CD4"/>
    <w:rsid w:val="00E64034"/>
    <w:rsid w:val="00E9302C"/>
    <w:rsid w:val="00E97447"/>
    <w:rsid w:val="00EA7E17"/>
    <w:rsid w:val="00EB6D86"/>
    <w:rsid w:val="00EC582E"/>
    <w:rsid w:val="00EC7DD6"/>
    <w:rsid w:val="00ED03E3"/>
    <w:rsid w:val="00EE3794"/>
    <w:rsid w:val="00EF1A26"/>
    <w:rsid w:val="00F10485"/>
    <w:rsid w:val="00F10F7F"/>
    <w:rsid w:val="00F34934"/>
    <w:rsid w:val="00F432FE"/>
    <w:rsid w:val="00F50581"/>
    <w:rsid w:val="00F51D24"/>
    <w:rsid w:val="00F76F3C"/>
    <w:rsid w:val="00F84F3A"/>
    <w:rsid w:val="00F8502F"/>
    <w:rsid w:val="00F9280E"/>
    <w:rsid w:val="00F9443A"/>
    <w:rsid w:val="00FB3B7E"/>
    <w:rsid w:val="00FB7FEC"/>
    <w:rsid w:val="00FC34E5"/>
    <w:rsid w:val="00FD06CF"/>
    <w:rsid w:val="00FD194D"/>
    <w:rsid w:val="00FF0B6F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3C766"/>
  <w15:chartTrackingRefBased/>
  <w15:docId w15:val="{E9588844-7760-44A7-9E0C-15DC8594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  <w:style w:type="character" w:styleId="Hyperlink">
    <w:name w:val="Hyperlink"/>
    <w:basedOn w:val="DefaultParagraphFont"/>
    <w:rsid w:val="001B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89-CN0lMHWl_HwjQfaKCr-eHSfq48umU/view?usp=sharin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lm.fpt.edu.vn/gui/role/teacher/SyllabusDetails?sylID=11069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CIP-Course%20Implementation%20Plan_SP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A222D9866094185F07EDD98CB08F5" ma:contentTypeVersion="9" ma:contentTypeDescription="Create a new document." ma:contentTypeScope="" ma:versionID="fd8c15dd573773152f2af43c9c5b066b">
  <xsd:schema xmlns:xsd="http://www.w3.org/2001/XMLSchema" xmlns:xs="http://www.w3.org/2001/XMLSchema" xmlns:p="http://schemas.microsoft.com/office/2006/metadata/properties" xmlns:ns3="cbcbf266-a813-452a-bd0d-4111cb617d70" xmlns:ns4="25df8b83-5c99-4aa2-9bd1-db7371ffbefa" targetNamespace="http://schemas.microsoft.com/office/2006/metadata/properties" ma:root="true" ma:fieldsID="efd4f241733c3c690c717ef89f1b437e" ns3:_="" ns4:_="">
    <xsd:import namespace="cbcbf266-a813-452a-bd0d-4111cb617d70"/>
    <xsd:import namespace="25df8b83-5c99-4aa2-9bd1-db7371ffb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66-a813-452a-bd0d-4111cb617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8b83-5c99-4aa2-9bd1-db7371ffb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0C3A9-16B0-45CA-B4DB-8F03402469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F65D4-358C-4C88-B8B0-7EC101E75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bf266-a813-452a-bd0d-4111cb617d70"/>
    <ds:schemaRef ds:uri="25df8b83-5c99-4aa2-9bd1-db7371ffb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8397B-029A-4D49-A170-12E49165CC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DE79AF-7F98-4D2A-ABB0-9551A62DBF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CIP-Course Implementation Plan_SP24.dotx</Template>
  <TotalTime>4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subject/>
  <dc:creator>QuangLe</dc:creator>
  <cp:keywords/>
  <cp:lastModifiedBy>Quang Le Thien Nhat</cp:lastModifiedBy>
  <cp:revision>4</cp:revision>
  <cp:lastPrinted>2018-07-25T07:11:00Z</cp:lastPrinted>
  <dcterms:created xsi:type="dcterms:W3CDTF">2024-08-24T06:10:00Z</dcterms:created>
  <dcterms:modified xsi:type="dcterms:W3CDTF">2024-08-24T06:20:00Z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0x01010091AA222D9866094185F07EDD98CB08F5</vt:lpwstr>
  </property>
</Properties>
</file>